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9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9"/>
        <w:gridCol w:w="2171"/>
        <w:gridCol w:w="2160"/>
        <w:gridCol w:w="2250"/>
      </w:tblGrid>
      <w:tr w:rsidR="004B3057" w14:paraId="680A2B7D" w14:textId="11512711" w:rsidTr="004B3057">
        <w:tblPrEx>
          <w:tblCellMar>
            <w:top w:w="0" w:type="dxa"/>
            <w:bottom w:w="0" w:type="dxa"/>
          </w:tblCellMar>
        </w:tblPrEx>
        <w:trPr>
          <w:trHeight w:val="929"/>
        </w:trPr>
        <w:tc>
          <w:tcPr>
            <w:tcW w:w="5209" w:type="dxa"/>
          </w:tcPr>
          <w:p w14:paraId="3CF04169" w14:textId="3A1EAD21" w:rsidR="004B3057" w:rsidRPr="004B3057" w:rsidRDefault="004B3057" w:rsidP="004B3057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Title</w:t>
            </w:r>
          </w:p>
        </w:tc>
        <w:tc>
          <w:tcPr>
            <w:tcW w:w="2171" w:type="dxa"/>
          </w:tcPr>
          <w:p w14:paraId="4120B33C" w14:textId="123E9D26" w:rsidR="004B3057" w:rsidRPr="004B3057" w:rsidRDefault="004B3057" w:rsidP="004B3057">
            <w:pPr>
              <w:pStyle w:val="Title"/>
              <w:rPr>
                <w:sz w:val="32"/>
                <w:szCs w:val="32"/>
              </w:rPr>
            </w:pPr>
            <w:r w:rsidRPr="004B3057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ate of experiment</w:t>
            </w:r>
            <w:r w:rsidR="001426B4">
              <w:rPr>
                <w:sz w:val="32"/>
                <w:szCs w:val="32"/>
              </w:rPr>
              <w:t>:</w:t>
            </w:r>
          </w:p>
        </w:tc>
        <w:tc>
          <w:tcPr>
            <w:tcW w:w="2160" w:type="dxa"/>
          </w:tcPr>
          <w:p w14:paraId="013A1596" w14:textId="7B0B5E07" w:rsidR="004B3057" w:rsidRPr="004B3057" w:rsidRDefault="004B3057" w:rsidP="004B3057">
            <w:pPr>
              <w:pStyle w:val="Title"/>
              <w:rPr>
                <w:sz w:val="32"/>
                <w:szCs w:val="32"/>
              </w:rPr>
            </w:pPr>
            <w:r w:rsidRPr="004B3057">
              <w:rPr>
                <w:sz w:val="32"/>
                <w:szCs w:val="32"/>
              </w:rPr>
              <w:t>Date of submission</w:t>
            </w:r>
            <w:r w:rsidR="001426B4">
              <w:rPr>
                <w:sz w:val="32"/>
                <w:szCs w:val="32"/>
              </w:rPr>
              <w:t>:</w:t>
            </w:r>
          </w:p>
        </w:tc>
        <w:tc>
          <w:tcPr>
            <w:tcW w:w="2250" w:type="dxa"/>
          </w:tcPr>
          <w:p w14:paraId="71546973" w14:textId="7DCBA7FA" w:rsidR="004B3057" w:rsidRPr="004B3057" w:rsidRDefault="004B3057" w:rsidP="004B3057">
            <w:pPr>
              <w:pStyle w:val="Title"/>
              <w:rPr>
                <w:sz w:val="32"/>
                <w:szCs w:val="32"/>
              </w:rPr>
            </w:pPr>
            <w:r w:rsidRPr="004B3057">
              <w:rPr>
                <w:sz w:val="32"/>
                <w:szCs w:val="32"/>
              </w:rPr>
              <w:t>Re</w:t>
            </w:r>
            <w:r>
              <w:rPr>
                <w:sz w:val="32"/>
                <w:szCs w:val="32"/>
              </w:rPr>
              <w:t>marks</w:t>
            </w:r>
            <w:r w:rsidR="001426B4">
              <w:rPr>
                <w:sz w:val="32"/>
                <w:szCs w:val="32"/>
              </w:rPr>
              <w:t>:</w:t>
            </w:r>
          </w:p>
        </w:tc>
      </w:tr>
      <w:tr w:rsidR="004B3057" w14:paraId="1D3F0571" w14:textId="09EAB65E" w:rsidTr="004B3057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5209" w:type="dxa"/>
          </w:tcPr>
          <w:p w14:paraId="406D2BBC" w14:textId="042B164C" w:rsidR="004B3057" w:rsidRDefault="004B3057" w:rsidP="004B3057">
            <w:pPr>
              <w:pStyle w:val="Title"/>
            </w:pPr>
            <w:bookmarkStart w:id="0" w:name="_GoBack"/>
            <w:bookmarkEnd w:id="0"/>
          </w:p>
        </w:tc>
        <w:tc>
          <w:tcPr>
            <w:tcW w:w="2171" w:type="dxa"/>
          </w:tcPr>
          <w:p w14:paraId="37339135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505663C9" w14:textId="3F77E4AC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0C62DA71" w14:textId="77777777" w:rsidR="004B3057" w:rsidRDefault="004B3057" w:rsidP="004B3057">
            <w:pPr>
              <w:pStyle w:val="Title"/>
            </w:pPr>
          </w:p>
        </w:tc>
      </w:tr>
      <w:tr w:rsidR="004B3057" w14:paraId="4CF74A0E" w14:textId="7D70A72D" w:rsidTr="004B3057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5209" w:type="dxa"/>
          </w:tcPr>
          <w:p w14:paraId="4C0E50F3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5C44571D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44CECF66" w14:textId="0718B0B3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65CA55FE" w14:textId="77777777" w:rsidR="004B3057" w:rsidRDefault="004B3057" w:rsidP="004B3057">
            <w:pPr>
              <w:pStyle w:val="Title"/>
            </w:pPr>
          </w:p>
        </w:tc>
      </w:tr>
      <w:tr w:rsidR="004B3057" w14:paraId="2BB63C52" w14:textId="05EF4705" w:rsidTr="004B3057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5209" w:type="dxa"/>
          </w:tcPr>
          <w:p w14:paraId="14582D64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15D20A61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35E4F5CB" w14:textId="6B471CA2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478445EF" w14:textId="77777777" w:rsidR="004B3057" w:rsidRDefault="004B3057" w:rsidP="004B3057">
            <w:pPr>
              <w:pStyle w:val="Title"/>
            </w:pPr>
          </w:p>
        </w:tc>
      </w:tr>
      <w:tr w:rsidR="004B3057" w14:paraId="1C0672DE" w14:textId="6A754FCF" w:rsidTr="004B3057">
        <w:tblPrEx>
          <w:tblCellMar>
            <w:top w:w="0" w:type="dxa"/>
            <w:bottom w:w="0" w:type="dxa"/>
          </w:tblCellMar>
        </w:tblPrEx>
        <w:trPr>
          <w:trHeight w:val="905"/>
        </w:trPr>
        <w:tc>
          <w:tcPr>
            <w:tcW w:w="5209" w:type="dxa"/>
          </w:tcPr>
          <w:p w14:paraId="6E8E93E6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6ECCD3E4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42E9BD0D" w14:textId="4E6A8AF4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3183ACB7" w14:textId="77777777" w:rsidR="004B3057" w:rsidRDefault="004B3057" w:rsidP="004B3057">
            <w:pPr>
              <w:pStyle w:val="Title"/>
            </w:pPr>
          </w:p>
        </w:tc>
      </w:tr>
      <w:tr w:rsidR="004B3057" w14:paraId="2979C97D" w14:textId="6E917546" w:rsidTr="004B3057">
        <w:tblPrEx>
          <w:tblCellMar>
            <w:top w:w="0" w:type="dxa"/>
            <w:bottom w:w="0" w:type="dxa"/>
          </w:tblCellMar>
        </w:tblPrEx>
        <w:trPr>
          <w:trHeight w:val="994"/>
        </w:trPr>
        <w:tc>
          <w:tcPr>
            <w:tcW w:w="5209" w:type="dxa"/>
          </w:tcPr>
          <w:p w14:paraId="372B8E8D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1D087BC9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69818936" w14:textId="069CC41F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5D4CE17C" w14:textId="77777777" w:rsidR="004B3057" w:rsidRDefault="004B3057" w:rsidP="004B3057">
            <w:pPr>
              <w:pStyle w:val="Title"/>
            </w:pPr>
          </w:p>
        </w:tc>
      </w:tr>
      <w:tr w:rsidR="004B3057" w14:paraId="01F6F894" w14:textId="3E6F171F" w:rsidTr="004B3057">
        <w:tblPrEx>
          <w:tblCellMar>
            <w:top w:w="0" w:type="dxa"/>
            <w:bottom w:w="0" w:type="dxa"/>
          </w:tblCellMar>
        </w:tblPrEx>
        <w:trPr>
          <w:trHeight w:val="856"/>
        </w:trPr>
        <w:tc>
          <w:tcPr>
            <w:tcW w:w="5209" w:type="dxa"/>
          </w:tcPr>
          <w:p w14:paraId="452A7F63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0A65BFDA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7C7DD23A" w14:textId="4DBBBCD8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46D6D7C7" w14:textId="77777777" w:rsidR="004B3057" w:rsidRDefault="004B3057" w:rsidP="004B3057">
            <w:pPr>
              <w:pStyle w:val="Title"/>
            </w:pPr>
          </w:p>
        </w:tc>
      </w:tr>
      <w:tr w:rsidR="004B3057" w14:paraId="62C0B54E" w14:textId="2D166677" w:rsidTr="004B3057">
        <w:tblPrEx>
          <w:tblCellMar>
            <w:top w:w="0" w:type="dxa"/>
            <w:bottom w:w="0" w:type="dxa"/>
          </w:tblCellMar>
        </w:tblPrEx>
        <w:trPr>
          <w:trHeight w:val="1019"/>
        </w:trPr>
        <w:tc>
          <w:tcPr>
            <w:tcW w:w="5209" w:type="dxa"/>
          </w:tcPr>
          <w:p w14:paraId="71A3EDC3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38E5375E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4C89EFC8" w14:textId="17A78DE2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4F65BB32" w14:textId="77777777" w:rsidR="004B3057" w:rsidRDefault="004B3057" w:rsidP="004B3057">
            <w:pPr>
              <w:pStyle w:val="Title"/>
            </w:pPr>
          </w:p>
        </w:tc>
      </w:tr>
      <w:tr w:rsidR="004B3057" w14:paraId="3AA38DF5" w14:textId="4796FC38" w:rsidTr="004B3057">
        <w:tblPrEx>
          <w:tblCellMar>
            <w:top w:w="0" w:type="dxa"/>
            <w:bottom w:w="0" w:type="dxa"/>
          </w:tblCellMar>
        </w:tblPrEx>
        <w:trPr>
          <w:trHeight w:val="1045"/>
        </w:trPr>
        <w:tc>
          <w:tcPr>
            <w:tcW w:w="5209" w:type="dxa"/>
          </w:tcPr>
          <w:p w14:paraId="118DD561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093FAE94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6B190A0D" w14:textId="09D32317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0656D8F3" w14:textId="77777777" w:rsidR="004B3057" w:rsidRDefault="004B3057" w:rsidP="004B3057">
            <w:pPr>
              <w:pStyle w:val="Title"/>
            </w:pPr>
          </w:p>
        </w:tc>
      </w:tr>
      <w:tr w:rsidR="004B3057" w14:paraId="5D392F39" w14:textId="27925353" w:rsidTr="004B3057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5209" w:type="dxa"/>
          </w:tcPr>
          <w:p w14:paraId="18793AD5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7DD2B6D8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17BD88E3" w14:textId="4754AF52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33936CA6" w14:textId="77777777" w:rsidR="004B3057" w:rsidRDefault="004B3057" w:rsidP="004B3057">
            <w:pPr>
              <w:pStyle w:val="Title"/>
            </w:pPr>
          </w:p>
        </w:tc>
      </w:tr>
      <w:tr w:rsidR="004B3057" w14:paraId="4DCB165F" w14:textId="42F6C1B5" w:rsidTr="004B3057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5209" w:type="dxa"/>
          </w:tcPr>
          <w:p w14:paraId="06BC2BC1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7BE746E7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72980A2B" w14:textId="17180E51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0F721553" w14:textId="77777777" w:rsidR="004B3057" w:rsidRDefault="004B3057" w:rsidP="004B3057">
            <w:pPr>
              <w:pStyle w:val="Title"/>
            </w:pPr>
          </w:p>
        </w:tc>
      </w:tr>
      <w:tr w:rsidR="004B3057" w14:paraId="6A4F8067" w14:textId="75BDADD0" w:rsidTr="004B305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5209" w:type="dxa"/>
          </w:tcPr>
          <w:p w14:paraId="7AD6B163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19601588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1626D1E8" w14:textId="76ADB9DA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08C20CB6" w14:textId="77777777" w:rsidR="004B3057" w:rsidRDefault="004B3057" w:rsidP="004B3057">
            <w:pPr>
              <w:pStyle w:val="Title"/>
            </w:pPr>
          </w:p>
        </w:tc>
      </w:tr>
      <w:tr w:rsidR="004B3057" w14:paraId="01651F78" w14:textId="3F169549" w:rsidTr="004B3057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5209" w:type="dxa"/>
          </w:tcPr>
          <w:p w14:paraId="6A560DD4" w14:textId="024CEB1B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025D72D5" w14:textId="77777777" w:rsidR="004B3057" w:rsidRDefault="004B3057" w:rsidP="004B3057">
            <w:pPr>
              <w:pStyle w:val="Title"/>
            </w:pPr>
          </w:p>
        </w:tc>
        <w:tc>
          <w:tcPr>
            <w:tcW w:w="2160" w:type="dxa"/>
          </w:tcPr>
          <w:p w14:paraId="560B0FAC" w14:textId="0E241E2C" w:rsidR="004B3057" w:rsidRDefault="004B3057" w:rsidP="004B3057">
            <w:pPr>
              <w:pStyle w:val="Title"/>
            </w:pPr>
          </w:p>
        </w:tc>
        <w:tc>
          <w:tcPr>
            <w:tcW w:w="2250" w:type="dxa"/>
          </w:tcPr>
          <w:p w14:paraId="6069D81A" w14:textId="77777777" w:rsidR="004B3057" w:rsidRDefault="004B3057" w:rsidP="004B3057">
            <w:pPr>
              <w:pStyle w:val="Title"/>
            </w:pPr>
          </w:p>
        </w:tc>
      </w:tr>
      <w:tr w:rsidR="004B3057" w14:paraId="579FD843" w14:textId="77777777" w:rsidTr="004B305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209" w:type="dxa"/>
          </w:tcPr>
          <w:p w14:paraId="254591DA" w14:textId="77777777" w:rsidR="004B3057" w:rsidRDefault="004B3057" w:rsidP="004B3057">
            <w:pPr>
              <w:pStyle w:val="Title"/>
              <w:ind w:left="715"/>
            </w:pPr>
          </w:p>
        </w:tc>
        <w:tc>
          <w:tcPr>
            <w:tcW w:w="2171" w:type="dxa"/>
          </w:tcPr>
          <w:p w14:paraId="78F9188E" w14:textId="77777777" w:rsidR="004B3057" w:rsidRDefault="004B3057" w:rsidP="004B3057">
            <w:pPr>
              <w:pStyle w:val="Title"/>
            </w:pPr>
          </w:p>
        </w:tc>
        <w:tc>
          <w:tcPr>
            <w:tcW w:w="4410" w:type="dxa"/>
            <w:gridSpan w:val="2"/>
          </w:tcPr>
          <w:p w14:paraId="073000EA" w14:textId="77777777" w:rsidR="004B3057" w:rsidRDefault="004B3057" w:rsidP="004B3057">
            <w:pPr>
              <w:pStyle w:val="Title"/>
            </w:pPr>
          </w:p>
        </w:tc>
      </w:tr>
    </w:tbl>
    <w:p w14:paraId="35DD8DF9" w14:textId="77777777" w:rsidR="002D434D" w:rsidRDefault="002D434D" w:rsidP="004B3057"/>
    <w:sectPr w:rsidR="002D434D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4CE70" w14:textId="77777777" w:rsidR="004B7CBB" w:rsidRDefault="004B7CBB">
      <w:pPr>
        <w:spacing w:after="0" w:line="240" w:lineRule="auto"/>
      </w:pPr>
      <w:r>
        <w:separator/>
      </w:r>
    </w:p>
    <w:p w14:paraId="7FA06378" w14:textId="77777777" w:rsidR="004B7CBB" w:rsidRDefault="004B7CBB"/>
    <w:p w14:paraId="4714E90E" w14:textId="77777777" w:rsidR="004B7CBB" w:rsidRDefault="004B7CBB"/>
  </w:endnote>
  <w:endnote w:type="continuationSeparator" w:id="0">
    <w:p w14:paraId="3EFCE521" w14:textId="77777777" w:rsidR="004B7CBB" w:rsidRDefault="004B7CBB">
      <w:pPr>
        <w:spacing w:after="0" w:line="240" w:lineRule="auto"/>
      </w:pPr>
      <w:r>
        <w:continuationSeparator/>
      </w:r>
    </w:p>
    <w:p w14:paraId="06EF091F" w14:textId="77777777" w:rsidR="004B7CBB" w:rsidRDefault="004B7CBB"/>
    <w:p w14:paraId="1B3D8D7B" w14:textId="77777777" w:rsidR="004B7CBB" w:rsidRDefault="004B7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89018" w14:textId="7C1828E3" w:rsidR="002D434D" w:rsidRDefault="00F500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1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A3D55" w14:textId="77777777" w:rsidR="004B7CBB" w:rsidRDefault="004B7CBB">
      <w:pPr>
        <w:spacing w:after="0" w:line="240" w:lineRule="auto"/>
      </w:pPr>
      <w:r>
        <w:separator/>
      </w:r>
    </w:p>
    <w:p w14:paraId="1FBFE20A" w14:textId="77777777" w:rsidR="004B7CBB" w:rsidRDefault="004B7CBB"/>
    <w:p w14:paraId="1F4F4C5D" w14:textId="77777777" w:rsidR="004B7CBB" w:rsidRDefault="004B7CBB"/>
  </w:footnote>
  <w:footnote w:type="continuationSeparator" w:id="0">
    <w:p w14:paraId="3C29A0F4" w14:textId="77777777" w:rsidR="004B7CBB" w:rsidRDefault="004B7CBB">
      <w:pPr>
        <w:spacing w:after="0" w:line="240" w:lineRule="auto"/>
      </w:pPr>
      <w:r>
        <w:continuationSeparator/>
      </w:r>
    </w:p>
    <w:p w14:paraId="24107B1F" w14:textId="77777777" w:rsidR="004B7CBB" w:rsidRDefault="004B7CBB"/>
    <w:p w14:paraId="27501CDE" w14:textId="77777777" w:rsidR="004B7CBB" w:rsidRDefault="004B7C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9963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CD"/>
    <w:rsid w:val="00074A43"/>
    <w:rsid w:val="00077CAB"/>
    <w:rsid w:val="001426B4"/>
    <w:rsid w:val="002D118E"/>
    <w:rsid w:val="002D434D"/>
    <w:rsid w:val="004B3057"/>
    <w:rsid w:val="004B7CBB"/>
    <w:rsid w:val="007162CD"/>
    <w:rsid w:val="00E41194"/>
    <w:rsid w:val="00F5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A4AD8"/>
  <w15:chartTrackingRefBased/>
  <w15:docId w15:val="{CFB7B670-F316-994B-889F-F41A8444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\Documents\%7bF4E43505-DF70-B747-BA13-DB070FD1F5F7%7dtf50002040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{F4E43505-DF70-B747-BA13-DB070FD1F5F7}tf50002040</Template>
  <TotalTime>13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shikshyaadhikari87@gmail.com</dc:creator>
  <cp:keywords/>
  <dc:description/>
  <cp:lastModifiedBy>LENOVO</cp:lastModifiedBy>
  <cp:revision>8</cp:revision>
  <dcterms:created xsi:type="dcterms:W3CDTF">2022-11-05T05:54:00Z</dcterms:created>
  <dcterms:modified xsi:type="dcterms:W3CDTF">2024-07-12T02:55:00Z</dcterms:modified>
</cp:coreProperties>
</file>